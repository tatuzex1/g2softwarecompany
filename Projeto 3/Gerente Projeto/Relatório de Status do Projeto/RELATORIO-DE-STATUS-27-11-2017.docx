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6"/>
        <w:gridCol w:w="3538"/>
        <w:gridCol w:w="3543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D2C545C5F86B4719B628DA07D96ED485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CB205C" w:rsidP="00C127B3">
                <w:r>
                  <w:t>27</w:t>
                </w:r>
                <w:r w:rsidR="00FD630E">
                  <w:t xml:space="preserve"> de Novembro</w:t>
                </w:r>
                <w:r w:rsidR="0084590D">
                  <w:t xml:space="preserve"> de 2017</w:t>
                </w:r>
              </w:p>
            </w:tc>
          </w:sdtContent>
        </w:sdt>
        <w:tc>
          <w:tcPr>
            <w:tcW w:w="3664" w:type="dxa"/>
          </w:tcPr>
          <w:p w:rsidR="00A14568" w:rsidRDefault="0084590D" w:rsidP="0084590D">
            <w:r>
              <w:t>Módulo do Pagamento Online por Cartão</w:t>
            </w:r>
          </w:p>
        </w:tc>
        <w:tc>
          <w:tcPr>
            <w:tcW w:w="3667" w:type="dxa"/>
          </w:tcPr>
          <w:p w:rsidR="00A14568" w:rsidRDefault="0084590D">
            <w:r>
              <w:t>[Arthur Reis - Matheus Palmeira</w:t>
            </w:r>
            <w:r w:rsidR="00003647">
              <w:t>]</w:t>
            </w:r>
          </w:p>
        </w:tc>
      </w:tr>
    </w:tbl>
    <w:p w:rsidR="00A14568" w:rsidRDefault="0009217F" w:rsidP="001871F9">
      <w:pPr>
        <w:pStyle w:val="ttulo1"/>
      </w:pPr>
      <w:r>
        <w:t>Resumo do status</w:t>
      </w:r>
    </w:p>
    <w:p w:rsidR="00FD630E" w:rsidRDefault="00CB205C" w:rsidP="001871F9">
      <w:r>
        <w:t xml:space="preserve">Conforme último relatório de status, as correções do Plano de Gerenciamento de Escopo e Plano de Gerenciamento de Recursos Humanos foram realizadas. Os documentos já foram </w:t>
      </w:r>
      <w:proofErr w:type="spellStart"/>
      <w:r>
        <w:t>commitados</w:t>
      </w:r>
      <w:proofErr w:type="spellEnd"/>
      <w:r>
        <w:t xml:space="preserve"> e estão disponíveis para o cliente. </w:t>
      </w:r>
    </w:p>
    <w:p w:rsidR="00CB205C" w:rsidRDefault="00CB205C" w:rsidP="001871F9"/>
    <w:p w:rsidR="00CB205C" w:rsidRPr="002A0D87" w:rsidRDefault="00CB205C" w:rsidP="001871F9">
      <w:r>
        <w:t xml:space="preserve">Não houve nenhum desenvolvimento do Diagrama de Sequência do projeto, por parte dos analistas até o momento. A gerência se encarregará por elaborar como afirmado no último relatório de status. </w:t>
      </w:r>
      <w:r>
        <w:br/>
      </w:r>
      <w:r>
        <w:br/>
        <w:t xml:space="preserve">O próximo passo é o Diagrama de Colaboração, após a consolidação do Diagrama de Sequência. A comunicação tem sido feita, além das cobranças porém não estamos sendo atendidos pela equipe de analistas. O grupo como um todo está tendo dificuldades com a elaboração por causa destes travamentos. 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RPr="00C45D4A" w:rsidTr="00D67254">
        <w:tc>
          <w:tcPr>
            <w:tcW w:w="901" w:type="pct"/>
          </w:tcPr>
          <w:p w:rsidR="00A14568" w:rsidRDefault="00C127B3">
            <w:r>
              <w:t>Gerenciamento do Escopo</w:t>
            </w:r>
          </w:p>
        </w:tc>
        <w:tc>
          <w:tcPr>
            <w:tcW w:w="765" w:type="pct"/>
          </w:tcPr>
          <w:p w:rsidR="00A14568" w:rsidRDefault="0084590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84590D">
              <w:t>/2017</w:t>
            </w:r>
          </w:p>
        </w:tc>
        <w:tc>
          <w:tcPr>
            <w:tcW w:w="1004" w:type="pct"/>
          </w:tcPr>
          <w:p w:rsidR="00A14568" w:rsidRDefault="00C127B3">
            <w:r>
              <w:t>Matheus Palmeira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Pr="002A0D87" w:rsidRDefault="00C127B3">
            <w:pPr>
              <w:rPr>
                <w:u w:val="single"/>
              </w:rPr>
            </w:pPr>
            <w:r>
              <w:t>Gerenciamento de Recursos Humanos</w:t>
            </w:r>
          </w:p>
        </w:tc>
        <w:tc>
          <w:tcPr>
            <w:tcW w:w="765" w:type="pct"/>
          </w:tcPr>
          <w:p w:rsidR="00A14568" w:rsidRDefault="002D426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2D426D">
              <w:t>/2017</w:t>
            </w:r>
          </w:p>
        </w:tc>
        <w:tc>
          <w:tcPr>
            <w:tcW w:w="1004" w:type="pct"/>
          </w:tcPr>
          <w:p w:rsidR="00C45D4A" w:rsidRPr="002D426D" w:rsidRDefault="00C45D4A">
            <w:r>
              <w:t>Arthur Reis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815207">
            <w:r>
              <w:t xml:space="preserve">Documentos de Casos de Uso Alto nível </w:t>
            </w:r>
          </w:p>
        </w:tc>
        <w:tc>
          <w:tcPr>
            <w:tcW w:w="765" w:type="pct"/>
          </w:tcPr>
          <w:p w:rsidR="00A14568" w:rsidRDefault="00815207">
            <w:r>
              <w:t>100%</w:t>
            </w:r>
          </w:p>
        </w:tc>
        <w:tc>
          <w:tcPr>
            <w:tcW w:w="1187" w:type="pct"/>
          </w:tcPr>
          <w:p w:rsidR="00A14568" w:rsidRDefault="00815207">
            <w:r>
              <w:t>10/10/2017</w:t>
            </w:r>
          </w:p>
        </w:tc>
        <w:tc>
          <w:tcPr>
            <w:tcW w:w="1004" w:type="pct"/>
          </w:tcPr>
          <w:p w:rsidR="00A14568" w:rsidRDefault="00815207">
            <w:r>
              <w:t>Beatriz Gonçalves</w:t>
            </w:r>
          </w:p>
        </w:tc>
        <w:tc>
          <w:tcPr>
            <w:tcW w:w="1143" w:type="pct"/>
          </w:tcPr>
          <w:p w:rsidR="00A14568" w:rsidRDefault="00815207">
            <w:r>
              <w:t xml:space="preserve">Ocorreu um atraso na entrega em relação aos prazos determinados. 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Documentos de Casos de Uso Expandido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Diagrama de Casos de Uso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  <w:p w:rsidR="00E17FC1" w:rsidRDefault="00E17FC1"/>
        </w:tc>
      </w:tr>
      <w:tr w:rsidR="00E17FC1" w:rsidTr="00D67254">
        <w:tc>
          <w:tcPr>
            <w:tcW w:w="901" w:type="pct"/>
          </w:tcPr>
          <w:p w:rsidR="00E17FC1" w:rsidRDefault="00E17FC1">
            <w:r>
              <w:t>Modelo Conceitual</w:t>
            </w:r>
          </w:p>
        </w:tc>
        <w:tc>
          <w:tcPr>
            <w:tcW w:w="765" w:type="pct"/>
          </w:tcPr>
          <w:p w:rsidR="00E17FC1" w:rsidRDefault="00FD630E">
            <w:r>
              <w:t>10</w:t>
            </w:r>
            <w:r w:rsidR="00E17FC1">
              <w:t>0%</w:t>
            </w:r>
          </w:p>
        </w:tc>
        <w:tc>
          <w:tcPr>
            <w:tcW w:w="1187" w:type="pct"/>
          </w:tcPr>
          <w:p w:rsidR="00E17FC1" w:rsidRDefault="00FD630E">
            <w:r>
              <w:t>17/11</w:t>
            </w:r>
            <w:r w:rsidR="00E17FC1">
              <w:t>/2017</w:t>
            </w:r>
          </w:p>
        </w:tc>
        <w:tc>
          <w:tcPr>
            <w:tcW w:w="1004" w:type="pct"/>
          </w:tcPr>
          <w:p w:rsidR="00E17FC1" w:rsidRDefault="00E17FC1">
            <w:r>
              <w:t>Beatriz Gonçalves</w:t>
            </w:r>
          </w:p>
        </w:tc>
        <w:tc>
          <w:tcPr>
            <w:tcW w:w="1143" w:type="pct"/>
          </w:tcPr>
          <w:p w:rsidR="00E17FC1" w:rsidRDefault="00FD630E">
            <w:proofErr w:type="gramStart"/>
            <w:r>
              <w:t xml:space="preserve">Finalizado. </w:t>
            </w:r>
            <w:r w:rsidR="00E17FC1">
              <w:t xml:space="preserve"> </w:t>
            </w:r>
            <w:proofErr w:type="gramEnd"/>
          </w:p>
        </w:tc>
      </w:tr>
      <w:tr w:rsidR="00815207" w:rsidTr="00D67254">
        <w:tc>
          <w:tcPr>
            <w:tcW w:w="901" w:type="pct"/>
          </w:tcPr>
          <w:p w:rsidR="00815207" w:rsidRDefault="00815207"/>
        </w:tc>
        <w:tc>
          <w:tcPr>
            <w:tcW w:w="765" w:type="pct"/>
          </w:tcPr>
          <w:p w:rsidR="00815207" w:rsidRDefault="00815207"/>
        </w:tc>
        <w:tc>
          <w:tcPr>
            <w:tcW w:w="1187" w:type="pct"/>
          </w:tcPr>
          <w:p w:rsidR="00815207" w:rsidRDefault="00815207"/>
        </w:tc>
        <w:tc>
          <w:tcPr>
            <w:tcW w:w="1004" w:type="pct"/>
          </w:tcPr>
          <w:p w:rsidR="00815207" w:rsidRDefault="00815207"/>
        </w:tc>
        <w:tc>
          <w:tcPr>
            <w:tcW w:w="1143" w:type="pct"/>
          </w:tcPr>
          <w:p w:rsidR="00815207" w:rsidRDefault="00815207"/>
        </w:tc>
      </w:tr>
    </w:tbl>
    <w:p w:rsidR="00A14568" w:rsidRDefault="00BA72F0">
      <w:pPr>
        <w:pStyle w:val="ttulo1"/>
      </w:pPr>
      <w:r>
        <w:lastRenderedPageBreak/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01"/>
        <w:gridCol w:w="1445"/>
        <w:gridCol w:w="2242"/>
        <w:gridCol w:w="1896"/>
        <w:gridCol w:w="2159"/>
      </w:tblGrid>
      <w:tr w:rsidR="00D54CEE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:rsidR="00D54CEE" w:rsidRDefault="00D54CEE" w:rsidP="007C0E95">
            <w:r>
              <w:t>Observações</w:t>
            </w:r>
          </w:p>
        </w:tc>
      </w:tr>
      <w:tr w:rsidR="00D54CEE" w:rsidTr="00D54CEE">
        <w:tc>
          <w:tcPr>
            <w:tcW w:w="901" w:type="pct"/>
          </w:tcPr>
          <w:p w:rsidR="001871F9" w:rsidRDefault="00815207" w:rsidP="007C0E95">
            <w:r>
              <w:t xml:space="preserve">Modelo Conceitual </w:t>
            </w:r>
          </w:p>
        </w:tc>
        <w:tc>
          <w:tcPr>
            <w:tcW w:w="765" w:type="pct"/>
          </w:tcPr>
          <w:p w:rsidR="00D54CEE" w:rsidRDefault="00FD630E" w:rsidP="007C0E95">
            <w:r>
              <w:t>10</w:t>
            </w:r>
            <w:r w:rsidR="00E17FC1">
              <w:t>0</w:t>
            </w:r>
            <w:r w:rsidR="001871F9">
              <w:t>%</w:t>
            </w:r>
          </w:p>
        </w:tc>
        <w:tc>
          <w:tcPr>
            <w:tcW w:w="1187" w:type="pct"/>
          </w:tcPr>
          <w:p w:rsidR="00D54CEE" w:rsidRDefault="00E17FC1" w:rsidP="007C0E95">
            <w:r>
              <w:t>31</w:t>
            </w:r>
            <w:r w:rsidR="001871F9">
              <w:t>/10/17</w:t>
            </w:r>
          </w:p>
        </w:tc>
        <w:tc>
          <w:tcPr>
            <w:tcW w:w="1004" w:type="pct"/>
          </w:tcPr>
          <w:p w:rsidR="00D54CEE" w:rsidRDefault="001871F9" w:rsidP="007C0E95">
            <w:r>
              <w:t>Beatriz/Felipe</w:t>
            </w:r>
          </w:p>
        </w:tc>
        <w:tc>
          <w:tcPr>
            <w:tcW w:w="1143" w:type="pct"/>
          </w:tcPr>
          <w:p w:rsidR="00D54CEE" w:rsidRDefault="00E17FC1" w:rsidP="007C0E95">
            <w:r>
              <w:t>Alteração da Data de Entrega do documento</w:t>
            </w:r>
          </w:p>
        </w:tc>
      </w:tr>
      <w:tr w:rsidR="00815207" w:rsidTr="00D54CEE">
        <w:tc>
          <w:tcPr>
            <w:tcW w:w="901" w:type="pct"/>
          </w:tcPr>
          <w:p w:rsidR="00815207" w:rsidRDefault="00815207" w:rsidP="007C0E95">
            <w:r>
              <w:t>Diagrama de Sequência</w:t>
            </w:r>
          </w:p>
        </w:tc>
        <w:tc>
          <w:tcPr>
            <w:tcW w:w="765" w:type="pct"/>
          </w:tcPr>
          <w:p w:rsidR="00815207" w:rsidRDefault="00815207" w:rsidP="007C0E95">
            <w:r>
              <w:t>0%</w:t>
            </w:r>
          </w:p>
        </w:tc>
        <w:tc>
          <w:tcPr>
            <w:tcW w:w="1187" w:type="pct"/>
          </w:tcPr>
          <w:p w:rsidR="00815207" w:rsidRDefault="00E17FC1" w:rsidP="007C0E95">
            <w:r>
              <w:t>09/11</w:t>
            </w:r>
            <w:r w:rsidR="00815207">
              <w:t>/17</w:t>
            </w:r>
          </w:p>
        </w:tc>
        <w:tc>
          <w:tcPr>
            <w:tcW w:w="1004" w:type="pct"/>
          </w:tcPr>
          <w:p w:rsidR="00815207" w:rsidRDefault="00815207" w:rsidP="007C0E95">
            <w:r>
              <w:t>Beatriz/Felipe</w:t>
            </w:r>
          </w:p>
        </w:tc>
        <w:tc>
          <w:tcPr>
            <w:tcW w:w="1143" w:type="pct"/>
          </w:tcPr>
          <w:p w:rsidR="00815207" w:rsidRDefault="00E17FC1" w:rsidP="007C0E95">
            <w:r>
              <w:t>Alteração na data de entrega do documento</w:t>
            </w:r>
          </w:p>
        </w:tc>
      </w:tr>
      <w:tr w:rsidR="00CB205C" w:rsidTr="00D54CEE">
        <w:tc>
          <w:tcPr>
            <w:tcW w:w="901" w:type="pct"/>
          </w:tcPr>
          <w:p w:rsidR="00CB205C" w:rsidRDefault="00CB205C" w:rsidP="007C0E95">
            <w:r>
              <w:t>Diagrama de Colaboração</w:t>
            </w:r>
          </w:p>
        </w:tc>
        <w:tc>
          <w:tcPr>
            <w:tcW w:w="765" w:type="pct"/>
          </w:tcPr>
          <w:p w:rsidR="00CB205C" w:rsidRDefault="00CB205C" w:rsidP="007C0E95">
            <w:r>
              <w:t>0%</w:t>
            </w:r>
          </w:p>
        </w:tc>
        <w:tc>
          <w:tcPr>
            <w:tcW w:w="1187" w:type="pct"/>
          </w:tcPr>
          <w:p w:rsidR="00CB205C" w:rsidRDefault="00CB205C" w:rsidP="007C0E95">
            <w:r>
              <w:t>27/11/2017</w:t>
            </w:r>
          </w:p>
        </w:tc>
        <w:tc>
          <w:tcPr>
            <w:tcW w:w="1004" w:type="pct"/>
          </w:tcPr>
          <w:p w:rsidR="00CB205C" w:rsidRDefault="00CB205C" w:rsidP="007C0E95">
            <w:r>
              <w:t>Beatriz/Felipe</w:t>
            </w:r>
          </w:p>
        </w:tc>
        <w:tc>
          <w:tcPr>
            <w:tcW w:w="1143" w:type="pct"/>
          </w:tcPr>
          <w:p w:rsidR="00CB205C" w:rsidRDefault="00CB205C" w:rsidP="007C0E95">
            <w:r>
              <w:t>Em atraso</w:t>
            </w:r>
          </w:p>
        </w:tc>
      </w:tr>
      <w:tr w:rsidR="00CB205C" w:rsidTr="00D54CEE">
        <w:tc>
          <w:tcPr>
            <w:tcW w:w="901" w:type="pct"/>
          </w:tcPr>
          <w:p w:rsidR="00CB205C" w:rsidRDefault="00CB205C" w:rsidP="007C0E95">
            <w:r>
              <w:t xml:space="preserve">Revisão e correção do P.G de Escopo </w:t>
            </w:r>
          </w:p>
        </w:tc>
        <w:tc>
          <w:tcPr>
            <w:tcW w:w="765" w:type="pct"/>
          </w:tcPr>
          <w:p w:rsidR="00CB205C" w:rsidRDefault="00CB205C" w:rsidP="007C0E95">
            <w:r>
              <w:t>100%</w:t>
            </w:r>
          </w:p>
        </w:tc>
        <w:tc>
          <w:tcPr>
            <w:tcW w:w="1187" w:type="pct"/>
          </w:tcPr>
          <w:p w:rsidR="00CB205C" w:rsidRDefault="00CB205C" w:rsidP="007C0E95">
            <w:r>
              <w:t>27/11/2017</w:t>
            </w:r>
          </w:p>
        </w:tc>
        <w:tc>
          <w:tcPr>
            <w:tcW w:w="1004" w:type="pct"/>
          </w:tcPr>
          <w:p w:rsidR="00CB205C" w:rsidRDefault="00CB205C" w:rsidP="007C0E95">
            <w:r>
              <w:t>Matheus/Arthur</w:t>
            </w:r>
          </w:p>
        </w:tc>
        <w:tc>
          <w:tcPr>
            <w:tcW w:w="1143" w:type="pct"/>
          </w:tcPr>
          <w:p w:rsidR="00CB205C" w:rsidRDefault="00CB205C" w:rsidP="007C0E95">
            <w:r>
              <w:t xml:space="preserve">Finalizado. </w:t>
            </w:r>
          </w:p>
        </w:tc>
      </w:tr>
      <w:tr w:rsidR="00CB205C" w:rsidTr="00D54CEE">
        <w:tc>
          <w:tcPr>
            <w:tcW w:w="901" w:type="pct"/>
          </w:tcPr>
          <w:p w:rsidR="00CB205C" w:rsidRDefault="00CB205C" w:rsidP="007C0E95">
            <w:r>
              <w:t>Revisão e correção do P.G de Recursos Humanos</w:t>
            </w:r>
          </w:p>
        </w:tc>
        <w:tc>
          <w:tcPr>
            <w:tcW w:w="765" w:type="pct"/>
          </w:tcPr>
          <w:p w:rsidR="00CB205C" w:rsidRDefault="00CB205C" w:rsidP="007C0E95">
            <w:r>
              <w:t>100%</w:t>
            </w:r>
          </w:p>
        </w:tc>
        <w:tc>
          <w:tcPr>
            <w:tcW w:w="1187" w:type="pct"/>
          </w:tcPr>
          <w:p w:rsidR="00CB205C" w:rsidRDefault="00CB205C" w:rsidP="007C0E95">
            <w:r>
              <w:t>27/11/2017</w:t>
            </w:r>
          </w:p>
        </w:tc>
        <w:tc>
          <w:tcPr>
            <w:tcW w:w="1004" w:type="pct"/>
          </w:tcPr>
          <w:p w:rsidR="00CB205C" w:rsidRDefault="00CB205C" w:rsidP="007C0E95">
            <w:r>
              <w:t>Matheus/Arthur</w:t>
            </w:r>
          </w:p>
        </w:tc>
        <w:tc>
          <w:tcPr>
            <w:tcW w:w="1143" w:type="pct"/>
          </w:tcPr>
          <w:p w:rsidR="00CB205C" w:rsidRDefault="00CB205C" w:rsidP="007C0E95">
            <w:r>
              <w:t xml:space="preserve">Finalizado. </w:t>
            </w:r>
          </w:p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FD630E">
            <w:r>
              <w:t>Não cumprimento de tarefas</w:t>
            </w:r>
          </w:p>
        </w:tc>
        <w:tc>
          <w:tcPr>
            <w:tcW w:w="1250" w:type="pct"/>
          </w:tcPr>
          <w:p w:rsidR="00A14568" w:rsidRDefault="00FD630E">
            <w:r>
              <w:t>Beatriz Gonçalves</w:t>
            </w:r>
          </w:p>
        </w:tc>
        <w:tc>
          <w:tcPr>
            <w:tcW w:w="1250" w:type="pct"/>
          </w:tcPr>
          <w:p w:rsidR="00A14568" w:rsidRDefault="00FD630E">
            <w:r>
              <w:t>31/10/2017</w:t>
            </w:r>
          </w:p>
        </w:tc>
      </w:tr>
      <w:tr w:rsidR="00A14568" w:rsidTr="00A14568">
        <w:tc>
          <w:tcPr>
            <w:tcW w:w="2500" w:type="pct"/>
          </w:tcPr>
          <w:p w:rsidR="00A14568" w:rsidRDefault="00FD630E">
            <w:r>
              <w:t>Não cumprimento de tarefas</w:t>
            </w:r>
          </w:p>
        </w:tc>
        <w:tc>
          <w:tcPr>
            <w:tcW w:w="1250" w:type="pct"/>
          </w:tcPr>
          <w:p w:rsidR="00A14568" w:rsidRDefault="00FD630E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250" w:type="pct"/>
          </w:tcPr>
          <w:p w:rsidR="00A14568" w:rsidRDefault="00FD630E">
            <w:r>
              <w:t>31/10/2017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CB205C">
      <w:r>
        <w:t>Recomenda-se a revisão de participação da Equipe de Analistas/Projetistas Beatriz e Felipe, que não estão demonstrando desempenho no processo</w:t>
      </w:r>
      <w:r w:rsidR="00FD630E">
        <w:t>.</w:t>
      </w:r>
      <w:r>
        <w:t xml:space="preserve"> A gerência mais uma vez trabalhou para que os atrasos fossem cumpridos (correção dos planos de gerenciamento). </w:t>
      </w:r>
      <w:bookmarkStart w:id="0" w:name="_GoBack"/>
      <w:bookmarkEnd w:id="0"/>
      <w:r w:rsidR="00FD630E">
        <w:t xml:space="preserve">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94" w:rsidRDefault="00D10594">
      <w:pPr>
        <w:spacing w:before="0" w:after="0"/>
      </w:pPr>
      <w:r>
        <w:separator/>
      </w:r>
    </w:p>
  </w:endnote>
  <w:endnote w:type="continuationSeparator" w:id="0">
    <w:p w:rsidR="00D10594" w:rsidRDefault="00D105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 w:rsidR="00965ADB">
      <w:fldChar w:fldCharType="begin"/>
    </w:r>
    <w:r>
      <w:instrText>page</w:instrText>
    </w:r>
    <w:r w:rsidR="00965ADB">
      <w:fldChar w:fldCharType="separate"/>
    </w:r>
    <w:r w:rsidR="00CB205C">
      <w:rPr>
        <w:noProof/>
      </w:rPr>
      <w:t>2</w:t>
    </w:r>
    <w:r w:rsidR="00965AD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94" w:rsidRDefault="00D10594">
      <w:pPr>
        <w:spacing w:before="0" w:after="0"/>
      </w:pPr>
      <w:r>
        <w:separator/>
      </w:r>
    </w:p>
  </w:footnote>
  <w:footnote w:type="continuationSeparator" w:id="0">
    <w:p w:rsidR="00D10594" w:rsidRDefault="00D105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7E345A">
          <w:r>
            <w:t xml:space="preserve">G2 Software </w:t>
          </w:r>
          <w:proofErr w:type="spellStart"/>
          <w:r>
            <w:t>Company</w:t>
          </w:r>
          <w:proofErr w:type="spellEnd"/>
        </w:p>
        <w:p w:rsidR="00A14568" w:rsidRDefault="00A14568">
          <w:pPr>
            <w:spacing w:after="0"/>
          </w:pPr>
        </w:p>
      </w:tc>
      <w:tc>
        <w:tcPr>
          <w:tcW w:w="2500" w:type="pct"/>
          <w:vAlign w:val="bottom"/>
        </w:tcPr>
        <w:p w:rsidR="00A14568" w:rsidRDefault="00A14568" w:rsidP="007E345A">
          <w:pPr>
            <w:pStyle w:val="cabealho"/>
            <w:jc w:val="left"/>
          </w:pPr>
        </w:p>
      </w:tc>
    </w:tr>
  </w:tbl>
  <w:p w:rsidR="00A14568" w:rsidRDefault="007E34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ABE9B" wp14:editId="1B1F4250">
          <wp:simplePos x="0" y="0"/>
          <wp:positionH relativeFrom="margin">
            <wp:posOffset>5067935</wp:posOffset>
          </wp:positionH>
          <wp:positionV relativeFrom="margin">
            <wp:posOffset>-916305</wp:posOffset>
          </wp:positionV>
          <wp:extent cx="628650" cy="8382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F"/>
    <w:rsid w:val="00003647"/>
    <w:rsid w:val="00036183"/>
    <w:rsid w:val="0009217F"/>
    <w:rsid w:val="00174FF5"/>
    <w:rsid w:val="001871F9"/>
    <w:rsid w:val="0029456F"/>
    <w:rsid w:val="002A0D87"/>
    <w:rsid w:val="002D426D"/>
    <w:rsid w:val="00470D4F"/>
    <w:rsid w:val="00493B3D"/>
    <w:rsid w:val="00621056"/>
    <w:rsid w:val="00690670"/>
    <w:rsid w:val="006E10CD"/>
    <w:rsid w:val="007C2C5D"/>
    <w:rsid w:val="007E345A"/>
    <w:rsid w:val="00815207"/>
    <w:rsid w:val="008317D3"/>
    <w:rsid w:val="0084590D"/>
    <w:rsid w:val="008A586D"/>
    <w:rsid w:val="00965ADB"/>
    <w:rsid w:val="00A14568"/>
    <w:rsid w:val="00A61713"/>
    <w:rsid w:val="00BA72F0"/>
    <w:rsid w:val="00BF1985"/>
    <w:rsid w:val="00C127B3"/>
    <w:rsid w:val="00C45D4A"/>
    <w:rsid w:val="00C46ACF"/>
    <w:rsid w:val="00CB205C"/>
    <w:rsid w:val="00D05EEF"/>
    <w:rsid w:val="00D10594"/>
    <w:rsid w:val="00D54CEE"/>
    <w:rsid w:val="00D67254"/>
    <w:rsid w:val="00DD3E67"/>
    <w:rsid w:val="00DF5AF1"/>
    <w:rsid w:val="00E17FC1"/>
    <w:rsid w:val="00FD6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A8C108-A97B-4D09-837B-01A9408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3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8317D3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rsid w:val="008317D3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sid w:val="008317D3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rsid w:val="008317D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sid w:val="008317D3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rsid w:val="008317D3"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sid w:val="008317D3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8317D3"/>
  </w:style>
  <w:style w:type="table" w:customStyle="1" w:styleId="Gradedatabela">
    <w:name w:val="Grade da tabela"/>
    <w:basedOn w:val="Tabelanormal"/>
    <w:uiPriority w:val="59"/>
    <w:rsid w:val="008317D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17D3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7D3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sid w:val="008317D3"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rsid w:val="008317D3"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sid w:val="008317D3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rsid w:val="008317D3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sid w:val="008317D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9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90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5F6214" w:rsidRDefault="005F6214">
          <w:pPr>
            <w:pStyle w:val="D2C545C5F86B4719B628DA07D96ED485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214"/>
    <w:rsid w:val="001E6B14"/>
    <w:rsid w:val="001F31C0"/>
    <w:rsid w:val="00532F24"/>
    <w:rsid w:val="005F6214"/>
    <w:rsid w:val="00654BA1"/>
    <w:rsid w:val="00686687"/>
    <w:rsid w:val="00720D21"/>
    <w:rsid w:val="00E13092"/>
    <w:rsid w:val="00F50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5F6214"/>
  </w:style>
  <w:style w:type="paragraph" w:customStyle="1" w:styleId="D556C8F7104547DEAE8F80D52CC565CE">
    <w:name w:val="D556C8F7104547DEAE8F80D52CC565CE"/>
    <w:rsid w:val="005F6214"/>
  </w:style>
  <w:style w:type="paragraph" w:customStyle="1" w:styleId="783B5AECC7A44CA09E47C5582B1DCAAD">
    <w:name w:val="783B5AECC7A44CA09E47C5582B1DCAAD"/>
    <w:rsid w:val="005F6214"/>
  </w:style>
  <w:style w:type="paragraph" w:customStyle="1" w:styleId="0B3994CE60914998B5D6DD922A69C0DC">
    <w:name w:val="0B3994CE60914998B5D6DD922A69C0DC"/>
    <w:rsid w:val="005F6214"/>
  </w:style>
  <w:style w:type="paragraph" w:customStyle="1" w:styleId="3E79D0FBAD2E498FA8D52FDD7A2DD6C8">
    <w:name w:val="3E79D0FBAD2E498FA8D52FDD7A2DD6C8"/>
    <w:rsid w:val="005F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205BC06-DAB2-46B0-8B17-E42B0C6C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0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2</cp:revision>
  <dcterms:created xsi:type="dcterms:W3CDTF">2017-11-27T13:57:00Z</dcterms:created>
  <dcterms:modified xsi:type="dcterms:W3CDTF">2017-11-27T13:57:00Z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