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3911E" w14:textId="77777777" w:rsidR="00A14568" w:rsidRDefault="0009217F">
      <w:pPr>
        <w:pStyle w:val="Ttulo"/>
      </w:pPr>
      <w:r>
        <w:t xml:space="preserve">Relatório de </w:t>
      </w:r>
      <w:bookmarkStart w:id="0" w:name="_GoBack"/>
      <w:bookmarkEnd w:id="0"/>
      <w:r>
        <w:t>status do projeto</w:t>
      </w:r>
    </w:p>
    <w:p w14:paraId="4A53226F" w14:textId="77777777"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70"/>
        <w:gridCol w:w="3529"/>
        <w:gridCol w:w="3548"/>
      </w:tblGrid>
      <w:tr w:rsidR="00A14568" w14:paraId="74CB9F8B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725CE3F3" w14:textId="77777777" w:rsidR="00A14568" w:rsidRDefault="0009217F">
            <w:r>
              <w:t>Data do relatório</w:t>
            </w:r>
          </w:p>
        </w:tc>
        <w:tc>
          <w:tcPr>
            <w:tcW w:w="3664" w:type="dxa"/>
          </w:tcPr>
          <w:p w14:paraId="70A1C322" w14:textId="77777777" w:rsidR="00A14568" w:rsidRDefault="0009217F">
            <w:r>
              <w:t>Nome do projeto</w:t>
            </w:r>
          </w:p>
        </w:tc>
        <w:tc>
          <w:tcPr>
            <w:tcW w:w="3667" w:type="dxa"/>
          </w:tcPr>
          <w:p w14:paraId="08C7D1E3" w14:textId="77777777" w:rsidR="00A14568" w:rsidRDefault="0009217F">
            <w:r>
              <w:t>Preparado por</w:t>
            </w:r>
          </w:p>
        </w:tc>
      </w:tr>
      <w:tr w:rsidR="00A14568" w14:paraId="17E32FAB" w14:textId="77777777" w:rsidTr="00A14568">
        <w:sdt>
          <w:sdtPr>
            <w:id w:val="1279524753"/>
            <w:placeholder>
              <w:docPart w:val="D2C545C5F86B4719B628DA07D96ED485"/>
            </w:placeholder>
            <w:showingPlcHdr/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42B48C89" w14:textId="77777777" w:rsidR="00A14568" w:rsidRDefault="0009217F">
                <w:r>
                  <w:t>[Selecionar data]</w:t>
                </w:r>
              </w:p>
            </w:tc>
          </w:sdtContent>
        </w:sdt>
        <w:sdt>
          <w:sdtPr>
            <w:id w:val="-1700001846"/>
            <w:placeholder>
              <w:docPart w:val="D556C8F7104547DEAE8F80D52CC565C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14:paraId="2380331F" w14:textId="77777777" w:rsidR="00A14568" w:rsidRDefault="0009217F">
                <w:r>
                  <w:t>[Projeto]</w:t>
                </w:r>
              </w:p>
            </w:tc>
          </w:sdtContent>
        </w:sdt>
        <w:tc>
          <w:tcPr>
            <w:tcW w:w="3667" w:type="dxa"/>
          </w:tcPr>
          <w:p w14:paraId="0835ED74" w14:textId="77777777" w:rsidR="00A14568" w:rsidRDefault="00003647">
            <w:r>
              <w:t>[Nome do responsável]</w:t>
            </w:r>
          </w:p>
        </w:tc>
      </w:tr>
    </w:tbl>
    <w:p w14:paraId="01A87344" w14:textId="77777777" w:rsidR="00A14568" w:rsidRDefault="0009217F">
      <w:pPr>
        <w:pStyle w:val="ttulo1"/>
      </w:pPr>
      <w:r>
        <w:t>Resumo do status</w:t>
      </w:r>
    </w:p>
    <w:sdt>
      <w:sdtPr>
        <w:id w:val="395711549"/>
        <w:placeholder>
          <w:docPart w:val="0B3994CE60914998B5D6DD922A69C0DC"/>
        </w:placeholder>
        <w:temporary/>
        <w:showingPlcHdr/>
        <w15:appearance w15:val="hidden"/>
        <w:text/>
      </w:sdtPr>
      <w:sdtEndPr/>
      <w:sdtContent>
        <w:p w14:paraId="365A9766" w14:textId="77777777" w:rsidR="00A14568" w:rsidRDefault="0009217F">
          <w:r w:rsidRPr="00A61713"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sdtContent>
    </w:sdt>
    <w:p w14:paraId="4C6EF787" w14:textId="77777777"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14:paraId="1C27132B" w14:textId="77777777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14:paraId="581AC252" w14:textId="77777777" w:rsidR="00A14568" w:rsidRDefault="0009217F">
            <w:r>
              <w:t>Tarefa</w:t>
            </w:r>
          </w:p>
        </w:tc>
        <w:tc>
          <w:tcPr>
            <w:tcW w:w="765" w:type="pct"/>
          </w:tcPr>
          <w:p w14:paraId="159D9A2F" w14:textId="77777777" w:rsidR="00A14568" w:rsidRDefault="0009217F">
            <w:r>
              <w:t>% concluída</w:t>
            </w:r>
          </w:p>
        </w:tc>
        <w:tc>
          <w:tcPr>
            <w:tcW w:w="1187" w:type="pct"/>
          </w:tcPr>
          <w:p w14:paraId="5A30C11C" w14:textId="77777777" w:rsidR="00A14568" w:rsidRDefault="0009217F">
            <w:r>
              <w:t>Data de conclusão</w:t>
            </w:r>
          </w:p>
        </w:tc>
        <w:tc>
          <w:tcPr>
            <w:tcW w:w="1004" w:type="pct"/>
          </w:tcPr>
          <w:p w14:paraId="1B6D2651" w14:textId="77777777" w:rsidR="00A14568" w:rsidRDefault="0009217F">
            <w:r>
              <w:t>Responsável</w:t>
            </w:r>
          </w:p>
        </w:tc>
        <w:tc>
          <w:tcPr>
            <w:tcW w:w="1143" w:type="pct"/>
          </w:tcPr>
          <w:p w14:paraId="4563AE6B" w14:textId="77777777" w:rsidR="00A14568" w:rsidRDefault="0009217F">
            <w:r>
              <w:t>Observações</w:t>
            </w:r>
          </w:p>
        </w:tc>
      </w:tr>
      <w:tr w:rsidR="00A14568" w14:paraId="56D39A85" w14:textId="77777777" w:rsidTr="00D67254">
        <w:tc>
          <w:tcPr>
            <w:tcW w:w="901" w:type="pct"/>
          </w:tcPr>
          <w:p w14:paraId="2217195C" w14:textId="77777777" w:rsidR="00A14568" w:rsidRDefault="00A14568"/>
        </w:tc>
        <w:tc>
          <w:tcPr>
            <w:tcW w:w="765" w:type="pct"/>
          </w:tcPr>
          <w:p w14:paraId="6B34B5DC" w14:textId="77777777" w:rsidR="00A14568" w:rsidRDefault="00A14568"/>
        </w:tc>
        <w:tc>
          <w:tcPr>
            <w:tcW w:w="1187" w:type="pct"/>
          </w:tcPr>
          <w:p w14:paraId="6031B826" w14:textId="77777777" w:rsidR="00A14568" w:rsidRDefault="00A14568"/>
        </w:tc>
        <w:tc>
          <w:tcPr>
            <w:tcW w:w="1004" w:type="pct"/>
          </w:tcPr>
          <w:p w14:paraId="6E727420" w14:textId="77777777" w:rsidR="00A14568" w:rsidRDefault="00A14568"/>
        </w:tc>
        <w:tc>
          <w:tcPr>
            <w:tcW w:w="1143" w:type="pct"/>
          </w:tcPr>
          <w:p w14:paraId="37DDE62A" w14:textId="77777777" w:rsidR="00A14568" w:rsidRDefault="00A14568"/>
        </w:tc>
      </w:tr>
      <w:tr w:rsidR="00A14568" w14:paraId="6D6D82F8" w14:textId="77777777" w:rsidTr="00D67254">
        <w:tc>
          <w:tcPr>
            <w:tcW w:w="901" w:type="pct"/>
          </w:tcPr>
          <w:p w14:paraId="0EDBC22D" w14:textId="77777777" w:rsidR="00A14568" w:rsidRDefault="00A14568"/>
        </w:tc>
        <w:tc>
          <w:tcPr>
            <w:tcW w:w="765" w:type="pct"/>
          </w:tcPr>
          <w:p w14:paraId="1FB4F45E" w14:textId="77777777" w:rsidR="00A14568" w:rsidRDefault="00A14568"/>
        </w:tc>
        <w:tc>
          <w:tcPr>
            <w:tcW w:w="1187" w:type="pct"/>
          </w:tcPr>
          <w:p w14:paraId="7C0F8094" w14:textId="77777777" w:rsidR="00A14568" w:rsidRDefault="00A14568"/>
        </w:tc>
        <w:tc>
          <w:tcPr>
            <w:tcW w:w="1004" w:type="pct"/>
          </w:tcPr>
          <w:p w14:paraId="79C4A413" w14:textId="77777777" w:rsidR="00A14568" w:rsidRDefault="00A14568"/>
        </w:tc>
        <w:tc>
          <w:tcPr>
            <w:tcW w:w="1143" w:type="pct"/>
          </w:tcPr>
          <w:p w14:paraId="07D765EA" w14:textId="77777777" w:rsidR="00A14568" w:rsidRDefault="00A14568"/>
        </w:tc>
      </w:tr>
      <w:tr w:rsidR="00A14568" w14:paraId="3C3FEBC4" w14:textId="77777777" w:rsidTr="00D67254">
        <w:tc>
          <w:tcPr>
            <w:tcW w:w="901" w:type="pct"/>
          </w:tcPr>
          <w:p w14:paraId="1D465071" w14:textId="77777777" w:rsidR="00A14568" w:rsidRDefault="00A14568"/>
        </w:tc>
        <w:tc>
          <w:tcPr>
            <w:tcW w:w="765" w:type="pct"/>
          </w:tcPr>
          <w:p w14:paraId="2D88CBB4" w14:textId="77777777" w:rsidR="00A14568" w:rsidRDefault="00A14568"/>
        </w:tc>
        <w:tc>
          <w:tcPr>
            <w:tcW w:w="1187" w:type="pct"/>
          </w:tcPr>
          <w:p w14:paraId="73FB8B42" w14:textId="77777777" w:rsidR="00A14568" w:rsidRDefault="00A14568"/>
        </w:tc>
        <w:tc>
          <w:tcPr>
            <w:tcW w:w="1004" w:type="pct"/>
          </w:tcPr>
          <w:p w14:paraId="141A5F23" w14:textId="77777777" w:rsidR="00A14568" w:rsidRDefault="00A14568"/>
        </w:tc>
        <w:tc>
          <w:tcPr>
            <w:tcW w:w="1143" w:type="pct"/>
          </w:tcPr>
          <w:p w14:paraId="52C07471" w14:textId="77777777" w:rsidR="00A14568" w:rsidRDefault="00A14568"/>
        </w:tc>
      </w:tr>
    </w:tbl>
    <w:p w14:paraId="7B449A70" w14:textId="77777777" w:rsidR="00A14568" w:rsidRDefault="00BA72F0">
      <w:pPr>
        <w:pStyle w:val="ttulo1"/>
      </w:pPr>
      <w:r>
        <w:t>Previsão de tarefas para o próximo período</w:t>
      </w:r>
    </w:p>
    <w:tbl>
      <w:tblPr>
        <w:tblStyle w:val="Tabeladorelatriodestatus"/>
        <w:tblW w:w="4844" w:type="pct"/>
        <w:tblLook w:val="04A0" w:firstRow="1" w:lastRow="0" w:firstColumn="1" w:lastColumn="0" w:noHBand="0" w:noVBand="1"/>
      </w:tblPr>
      <w:tblGrid>
        <w:gridCol w:w="1701"/>
        <w:gridCol w:w="1445"/>
        <w:gridCol w:w="2242"/>
        <w:gridCol w:w="1896"/>
        <w:gridCol w:w="2159"/>
      </w:tblGrid>
      <w:tr w:rsidR="00D54CEE" w14:paraId="229F8501" w14:textId="77777777" w:rsidTr="00D5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14:paraId="11E5AB88" w14:textId="77777777" w:rsidR="00D54CEE" w:rsidRDefault="00D54CEE" w:rsidP="007C0E95">
            <w:r>
              <w:t>Tarefa</w:t>
            </w:r>
          </w:p>
        </w:tc>
        <w:tc>
          <w:tcPr>
            <w:tcW w:w="765" w:type="pct"/>
          </w:tcPr>
          <w:p w14:paraId="32F2492A" w14:textId="77777777" w:rsidR="00D54CEE" w:rsidRDefault="00D54CEE" w:rsidP="007C0E95">
            <w:r>
              <w:t>% concluída</w:t>
            </w:r>
          </w:p>
        </w:tc>
        <w:tc>
          <w:tcPr>
            <w:tcW w:w="1187" w:type="pct"/>
          </w:tcPr>
          <w:p w14:paraId="13ED920C" w14:textId="77777777" w:rsidR="00D54CEE" w:rsidRDefault="00D54CEE" w:rsidP="007C0E95">
            <w:r>
              <w:t>Data de conclusão</w:t>
            </w:r>
          </w:p>
        </w:tc>
        <w:tc>
          <w:tcPr>
            <w:tcW w:w="1004" w:type="pct"/>
          </w:tcPr>
          <w:p w14:paraId="1C089C45" w14:textId="77777777" w:rsidR="00D54CEE" w:rsidRDefault="00D54CEE" w:rsidP="007C0E95">
            <w:r>
              <w:t>Responsável</w:t>
            </w:r>
          </w:p>
        </w:tc>
        <w:tc>
          <w:tcPr>
            <w:tcW w:w="1143" w:type="pct"/>
          </w:tcPr>
          <w:p w14:paraId="115FC89A" w14:textId="77777777" w:rsidR="00D54CEE" w:rsidRDefault="00D54CEE" w:rsidP="007C0E95">
            <w:r>
              <w:t>Observações</w:t>
            </w:r>
          </w:p>
        </w:tc>
      </w:tr>
      <w:tr w:rsidR="00D54CEE" w14:paraId="0260D648" w14:textId="77777777" w:rsidTr="00D54CEE">
        <w:tc>
          <w:tcPr>
            <w:tcW w:w="901" w:type="pct"/>
          </w:tcPr>
          <w:p w14:paraId="5CBE2EA9" w14:textId="77777777" w:rsidR="00D54CEE" w:rsidRDefault="00D54CEE" w:rsidP="007C0E95"/>
        </w:tc>
        <w:tc>
          <w:tcPr>
            <w:tcW w:w="765" w:type="pct"/>
          </w:tcPr>
          <w:p w14:paraId="0710E52F" w14:textId="77777777" w:rsidR="00D54CEE" w:rsidRDefault="00D54CEE" w:rsidP="007C0E95"/>
        </w:tc>
        <w:tc>
          <w:tcPr>
            <w:tcW w:w="1187" w:type="pct"/>
          </w:tcPr>
          <w:p w14:paraId="2E35031C" w14:textId="77777777" w:rsidR="00D54CEE" w:rsidRDefault="00D54CEE" w:rsidP="007C0E95"/>
        </w:tc>
        <w:tc>
          <w:tcPr>
            <w:tcW w:w="1004" w:type="pct"/>
          </w:tcPr>
          <w:p w14:paraId="42C50424" w14:textId="77777777" w:rsidR="00D54CEE" w:rsidRDefault="00D54CEE" w:rsidP="007C0E95"/>
        </w:tc>
        <w:tc>
          <w:tcPr>
            <w:tcW w:w="1143" w:type="pct"/>
          </w:tcPr>
          <w:p w14:paraId="1B3CB10C" w14:textId="77777777" w:rsidR="00D54CEE" w:rsidRDefault="00D54CEE" w:rsidP="007C0E95"/>
        </w:tc>
      </w:tr>
      <w:tr w:rsidR="00D54CEE" w14:paraId="77E6F49D" w14:textId="77777777" w:rsidTr="00D54CEE">
        <w:tc>
          <w:tcPr>
            <w:tcW w:w="901" w:type="pct"/>
          </w:tcPr>
          <w:p w14:paraId="58092F1E" w14:textId="77777777" w:rsidR="00D54CEE" w:rsidRDefault="00D54CEE" w:rsidP="007C0E95"/>
        </w:tc>
        <w:tc>
          <w:tcPr>
            <w:tcW w:w="765" w:type="pct"/>
          </w:tcPr>
          <w:p w14:paraId="73617D1F" w14:textId="77777777" w:rsidR="00D54CEE" w:rsidRDefault="00D54CEE" w:rsidP="007C0E95"/>
        </w:tc>
        <w:tc>
          <w:tcPr>
            <w:tcW w:w="1187" w:type="pct"/>
          </w:tcPr>
          <w:p w14:paraId="7E09FC54" w14:textId="77777777" w:rsidR="00D54CEE" w:rsidRDefault="00D54CEE" w:rsidP="007C0E95"/>
        </w:tc>
        <w:tc>
          <w:tcPr>
            <w:tcW w:w="1004" w:type="pct"/>
          </w:tcPr>
          <w:p w14:paraId="60221C46" w14:textId="77777777" w:rsidR="00D54CEE" w:rsidRDefault="00D54CEE" w:rsidP="007C0E95"/>
        </w:tc>
        <w:tc>
          <w:tcPr>
            <w:tcW w:w="1143" w:type="pct"/>
          </w:tcPr>
          <w:p w14:paraId="17A389B7" w14:textId="77777777" w:rsidR="00D54CEE" w:rsidRDefault="00D54CEE" w:rsidP="007C0E95"/>
        </w:tc>
      </w:tr>
    </w:tbl>
    <w:p w14:paraId="724321A5" w14:textId="77777777"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14:paraId="4ED73183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146EA577" w14:textId="77777777" w:rsidR="00A14568" w:rsidRDefault="0009217F">
            <w:r>
              <w:t>Problema</w:t>
            </w:r>
          </w:p>
        </w:tc>
        <w:tc>
          <w:tcPr>
            <w:tcW w:w="1250" w:type="pct"/>
          </w:tcPr>
          <w:p w14:paraId="73CE76B5" w14:textId="77777777" w:rsidR="00A14568" w:rsidRDefault="0009217F">
            <w:r>
              <w:t>Atribuído a</w:t>
            </w:r>
          </w:p>
        </w:tc>
        <w:tc>
          <w:tcPr>
            <w:tcW w:w="1250" w:type="pct"/>
          </w:tcPr>
          <w:p w14:paraId="52ACEB99" w14:textId="77777777" w:rsidR="00A14568" w:rsidRDefault="0009217F">
            <w:r>
              <w:t>Data</w:t>
            </w:r>
          </w:p>
        </w:tc>
      </w:tr>
      <w:tr w:rsidR="00A14568" w14:paraId="06ECA37C" w14:textId="77777777" w:rsidTr="00A14568">
        <w:tc>
          <w:tcPr>
            <w:tcW w:w="2500" w:type="pct"/>
          </w:tcPr>
          <w:p w14:paraId="30933BC4" w14:textId="77777777" w:rsidR="00A14568" w:rsidRDefault="00A14568"/>
        </w:tc>
        <w:tc>
          <w:tcPr>
            <w:tcW w:w="1250" w:type="pct"/>
          </w:tcPr>
          <w:p w14:paraId="1B68AB7E" w14:textId="77777777" w:rsidR="00A14568" w:rsidRDefault="00A14568"/>
        </w:tc>
        <w:tc>
          <w:tcPr>
            <w:tcW w:w="1250" w:type="pct"/>
          </w:tcPr>
          <w:p w14:paraId="1987B9B9" w14:textId="77777777" w:rsidR="00A14568" w:rsidRDefault="00A14568"/>
        </w:tc>
      </w:tr>
      <w:tr w:rsidR="00A14568" w14:paraId="1105E86E" w14:textId="77777777" w:rsidTr="00A14568">
        <w:tc>
          <w:tcPr>
            <w:tcW w:w="2500" w:type="pct"/>
          </w:tcPr>
          <w:p w14:paraId="3F488525" w14:textId="77777777" w:rsidR="00A14568" w:rsidRDefault="00A14568"/>
        </w:tc>
        <w:tc>
          <w:tcPr>
            <w:tcW w:w="1250" w:type="pct"/>
          </w:tcPr>
          <w:p w14:paraId="5C289FA7" w14:textId="77777777" w:rsidR="00A14568" w:rsidRDefault="00A14568"/>
        </w:tc>
        <w:tc>
          <w:tcPr>
            <w:tcW w:w="1250" w:type="pct"/>
          </w:tcPr>
          <w:p w14:paraId="1D81A0E3" w14:textId="77777777" w:rsidR="00A14568" w:rsidRDefault="00A14568"/>
        </w:tc>
      </w:tr>
      <w:tr w:rsidR="00A14568" w14:paraId="20D4A6A2" w14:textId="77777777" w:rsidTr="00A14568">
        <w:tc>
          <w:tcPr>
            <w:tcW w:w="2500" w:type="pct"/>
          </w:tcPr>
          <w:p w14:paraId="2AB26DC6" w14:textId="77777777" w:rsidR="00A14568" w:rsidRDefault="00A14568"/>
        </w:tc>
        <w:tc>
          <w:tcPr>
            <w:tcW w:w="1250" w:type="pct"/>
          </w:tcPr>
          <w:p w14:paraId="1A2A060C" w14:textId="77777777" w:rsidR="00A14568" w:rsidRDefault="00A14568"/>
        </w:tc>
        <w:tc>
          <w:tcPr>
            <w:tcW w:w="1250" w:type="pct"/>
          </w:tcPr>
          <w:p w14:paraId="5936A7EA" w14:textId="77777777" w:rsidR="00A14568" w:rsidRDefault="00A14568"/>
        </w:tc>
      </w:tr>
    </w:tbl>
    <w:p w14:paraId="19095A8A" w14:textId="77777777" w:rsidR="00A14568" w:rsidRDefault="0009217F">
      <w:pPr>
        <w:pStyle w:val="ttulo1"/>
      </w:pPr>
      <w:r>
        <w:t>Conclusões/recomendações</w:t>
      </w:r>
    </w:p>
    <w:sdt>
      <w:sdtPr>
        <w:id w:val="2113014274"/>
        <w:placeholder>
          <w:docPart w:val="3E79D0FBAD2E498FA8D52FDD7A2DD6C8"/>
        </w:placeholder>
        <w:temporary/>
        <w:showingPlcHdr/>
        <w15:appearance w15:val="hidden"/>
        <w:text/>
      </w:sdtPr>
      <w:sdtEndPr/>
      <w:sdtContent>
        <w:p w14:paraId="16E310C4" w14:textId="77777777" w:rsidR="00A14568" w:rsidRDefault="0009217F">
          <w:r>
            <w:t>[Precisa de outra linha de tabela? Basta focalizar o ponteiro do mouse fora da margem esquerda da tabela e clicar no sinal de adição que aparece entre as linhas.]</w:t>
          </w:r>
        </w:p>
      </w:sdtContent>
    </w:sdt>
    <w:sectPr w:rsidR="00A14568" w:rsidSect="00775A1E">
      <w:footerReference w:type="default" r:id="rId9"/>
      <w:headerReference w:type="first" r:id="rId10"/>
      <w:pgSz w:w="11907" w:h="16839" w:code="9"/>
      <w:pgMar w:top="1418" w:right="1080" w:bottom="1080" w:left="1080" w:header="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9E87E" w14:textId="77777777" w:rsidR="0096246F" w:rsidRDefault="0096246F">
      <w:pPr>
        <w:spacing w:before="0" w:after="0"/>
      </w:pPr>
      <w:r>
        <w:separator/>
      </w:r>
    </w:p>
  </w:endnote>
  <w:endnote w:type="continuationSeparator" w:id="0">
    <w:p w14:paraId="2AEABA42" w14:textId="77777777" w:rsidR="0096246F" w:rsidRDefault="009624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FA05D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775A1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3BC04" w14:textId="77777777" w:rsidR="0096246F" w:rsidRDefault="0096246F">
      <w:pPr>
        <w:spacing w:before="0" w:after="0"/>
      </w:pPr>
      <w:r>
        <w:separator/>
      </w:r>
    </w:p>
  </w:footnote>
  <w:footnote w:type="continuationSeparator" w:id="0">
    <w:p w14:paraId="792FCF50" w14:textId="77777777" w:rsidR="0096246F" w:rsidRDefault="009624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0BA10BA9" w14:textId="77777777">
      <w:tc>
        <w:tcPr>
          <w:tcW w:w="2500" w:type="pct"/>
          <w:vAlign w:val="bottom"/>
        </w:tcPr>
        <w:p w14:paraId="452701EE" w14:textId="55965A94" w:rsidR="00A14568" w:rsidRDefault="00775A1E">
          <w:r>
            <w:t>G2 SOFTWARE COMPANY</w:t>
          </w:r>
        </w:p>
        <w:p w14:paraId="0481EA08" w14:textId="77777777" w:rsidR="00A14568" w:rsidRDefault="00A14568">
          <w:pPr>
            <w:spacing w:after="0"/>
          </w:pPr>
        </w:p>
      </w:tc>
      <w:sdt>
        <w:sdtPr>
          <w:alias w:val="Clique no ícone para substituir a imagem"/>
          <w:tag w:val="Clique no ícone para substituir a imagem"/>
          <w:id w:val="-463658355"/>
          <w:picture/>
        </w:sdtPr>
        <w:sdtEndPr/>
        <w:sdtContent>
          <w:tc>
            <w:tcPr>
              <w:tcW w:w="2500" w:type="pct"/>
              <w:vAlign w:val="bottom"/>
            </w:tcPr>
            <w:p w14:paraId="06FBF98B" w14:textId="033C9152" w:rsidR="00A14568" w:rsidRDefault="00775A1E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31141D94" wp14:editId="7DEA2A94">
                    <wp:extent cx="1170940" cy="1409700"/>
                    <wp:effectExtent l="0" t="0" r="0" b="0"/>
                    <wp:docPr id="18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000" t="30728" r="31000" b="21116"/>
                            <a:stretch/>
                          </pic:blipFill>
                          <pic:spPr bwMode="auto">
                            <a:xfrm>
                              <a:off x="0" y="0"/>
                              <a:ext cx="1178166" cy="1418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3C4914C8" w14:textId="77777777"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F"/>
    <w:rsid w:val="00003647"/>
    <w:rsid w:val="0009217F"/>
    <w:rsid w:val="00470D4F"/>
    <w:rsid w:val="00493B3D"/>
    <w:rsid w:val="00775A1E"/>
    <w:rsid w:val="0096246F"/>
    <w:rsid w:val="00A14568"/>
    <w:rsid w:val="00A61713"/>
    <w:rsid w:val="00A61D17"/>
    <w:rsid w:val="00BA72F0"/>
    <w:rsid w:val="00D05EEF"/>
    <w:rsid w:val="00D54CEE"/>
    <w:rsid w:val="00D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BE993"/>
  <w15:chartTrackingRefBased/>
  <w15:docId w15:val="{6217AF15-BE1A-4A8B-B332-555E2F0D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r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F4E3E" w:rsidRDefault="00F81240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F4E3E" w:rsidRDefault="00F81240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F4E3E" w:rsidRDefault="00F81240">
          <w:pPr>
            <w:pStyle w:val="0B3994CE60914998B5D6DD922A69C0DC"/>
          </w:pPr>
          <w:r>
            <w:t xml:space="preserve">[Para substituir texto de espaço reservado (como este), basta clicar nele e começar a digitar. Pronto para adicionar seus dígitos? Sem problema! Clique duas vezes na área de cabeçalho da página onde você vê os espaços </w:t>
          </w:r>
          <w:r>
            <w:t>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F4E3E" w:rsidRDefault="00F81240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E"/>
    <w:rsid w:val="000F4E3E"/>
    <w:rsid w:val="00F8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C0886-A629-4507-AEC1-7231CC08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37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Marçal</dc:creator>
  <cp:keywords/>
  <cp:lastModifiedBy>Matheus</cp:lastModifiedBy>
  <cp:revision>2</cp:revision>
  <dcterms:created xsi:type="dcterms:W3CDTF">2017-09-07T11:06:00Z</dcterms:created>
  <dcterms:modified xsi:type="dcterms:W3CDTF">2017-09-21T00:15:00Z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